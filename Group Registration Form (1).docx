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EEA" w14:textId="160D28E1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255F6BE" wp14:editId="528230D8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3C88C192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463063A9" w14:textId="38715E96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BC04D4">
        <w:rPr>
          <w:b/>
          <w:sz w:val="24"/>
          <w:szCs w:val="24"/>
        </w:rPr>
        <w:t>2</w:t>
      </w:r>
      <w:r w:rsidR="008530E4">
        <w:rPr>
          <w:b/>
          <w:sz w:val="24"/>
          <w:szCs w:val="24"/>
        </w:rPr>
        <w:t>3</w:t>
      </w:r>
    </w:p>
    <w:p w14:paraId="7F979BED" w14:textId="21782E29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BC04D4">
        <w:rPr>
          <w:b/>
          <w:color w:val="002060"/>
          <w:sz w:val="24"/>
          <w:szCs w:val="24"/>
        </w:rPr>
        <w:t>Group Project Registration</w:t>
      </w:r>
    </w:p>
    <w:p w14:paraId="06EEB477" w14:textId="5F2160B0" w:rsidR="00D01480" w:rsidRPr="009769C5" w:rsidRDefault="00992121" w:rsidP="00D01480">
      <w:pPr>
        <w:ind w:left="720"/>
        <w:rPr>
          <w:rFonts w:ascii="Book Antiqua" w:hAnsi="Book Antiqua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374F9" wp14:editId="40FAEC4F">
                <wp:simplePos x="0" y="0"/>
                <wp:positionH relativeFrom="margin">
                  <wp:posOffset>-66675</wp:posOffset>
                </wp:positionH>
                <wp:positionV relativeFrom="paragraph">
                  <wp:posOffset>114300</wp:posOffset>
                </wp:positionV>
                <wp:extent cx="57721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38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75F18" id="Rectangle: Rounded Corners 2" o:spid="_x0000_s1026" style="position:absolute;margin-left:-5.25pt;margin-top:9pt;width:454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612BD796" w14:textId="1EF604C3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/>
          <w:b/>
          <w:bCs/>
        </w:rPr>
        <w:t xml:space="preserve">Intended Learning Outcomes: </w:t>
      </w:r>
    </w:p>
    <w:p w14:paraId="69FA6D15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 w:cs="Calibri"/>
        </w:rPr>
        <w:t>At the end of the class the students should be able to</w:t>
      </w:r>
      <w:r w:rsidRPr="00B72E9B">
        <w:rPr>
          <w:rFonts w:asciiTheme="minorHAnsi" w:hAnsiTheme="minorHAnsi"/>
        </w:rPr>
        <w:t xml:space="preserve">: </w:t>
      </w:r>
    </w:p>
    <w:p w14:paraId="28E6C8C2" w14:textId="328895BD" w:rsidR="00BC04D4" w:rsidRDefault="00BC04D4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identify user requirements and develop Object Oriented Concepts</w:t>
      </w:r>
    </w:p>
    <w:p w14:paraId="4F245318" w14:textId="39C72BC4" w:rsidR="00BB3AE9" w:rsidRDefault="00BC04D4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develop Java application</w:t>
      </w:r>
    </w:p>
    <w:p w14:paraId="553FB885" w14:textId="4214CD9B" w:rsidR="00F11F97" w:rsidRDefault="00F11F97" w:rsidP="00F11F97"/>
    <w:p w14:paraId="33208BA6" w14:textId="49BD8DA6" w:rsidR="00BC04D4" w:rsidRDefault="004C2B71" w:rsidP="004C2B71">
      <w:pPr>
        <w:pStyle w:val="ListParagraph"/>
        <w:numPr>
          <w:ilvl w:val="0"/>
          <w:numId w:val="16"/>
        </w:numPr>
      </w:pPr>
      <w:r>
        <w:t>Group Name</w:t>
      </w:r>
    </w:p>
    <w:tbl>
      <w:tblPr>
        <w:tblStyle w:val="TableGrid"/>
        <w:tblW w:w="9455" w:type="dxa"/>
        <w:tblInd w:w="730" w:type="dxa"/>
        <w:tblLook w:val="04A0" w:firstRow="1" w:lastRow="0" w:firstColumn="1" w:lastColumn="0" w:noHBand="0" w:noVBand="1"/>
      </w:tblPr>
      <w:tblGrid>
        <w:gridCol w:w="9455"/>
      </w:tblGrid>
      <w:tr w:rsidR="004C2B71" w14:paraId="3706B90E" w14:textId="77777777" w:rsidTr="004C2B71">
        <w:trPr>
          <w:trHeight w:val="734"/>
        </w:trPr>
        <w:tc>
          <w:tcPr>
            <w:tcW w:w="9455" w:type="dxa"/>
          </w:tcPr>
          <w:p w14:paraId="277E6573" w14:textId="77777777" w:rsidR="004C2B71" w:rsidRDefault="004C2B71" w:rsidP="004C2B71"/>
        </w:tc>
      </w:tr>
    </w:tbl>
    <w:p w14:paraId="2519698A" w14:textId="0E82ED5D" w:rsidR="004C2B71" w:rsidRDefault="004C2B71" w:rsidP="004C2B71">
      <w:pPr>
        <w:pStyle w:val="ListParagraph"/>
        <w:numPr>
          <w:ilvl w:val="0"/>
          <w:numId w:val="16"/>
        </w:numPr>
      </w:pPr>
      <w:r>
        <w:t>Group Leader Name</w:t>
      </w:r>
    </w:p>
    <w:tbl>
      <w:tblPr>
        <w:tblStyle w:val="TableGrid"/>
        <w:tblW w:w="9423" w:type="dxa"/>
        <w:tblInd w:w="720" w:type="dxa"/>
        <w:tblLook w:val="04A0" w:firstRow="1" w:lastRow="0" w:firstColumn="1" w:lastColumn="0" w:noHBand="0" w:noVBand="1"/>
      </w:tblPr>
      <w:tblGrid>
        <w:gridCol w:w="9423"/>
      </w:tblGrid>
      <w:tr w:rsidR="009A012D" w14:paraId="49790D9F" w14:textId="77777777" w:rsidTr="00995A71">
        <w:trPr>
          <w:trHeight w:val="702"/>
        </w:trPr>
        <w:tc>
          <w:tcPr>
            <w:tcW w:w="9423" w:type="dxa"/>
          </w:tcPr>
          <w:p w14:paraId="5B28DB7C" w14:textId="77777777" w:rsidR="009A012D" w:rsidRDefault="009A012D" w:rsidP="009A012D">
            <w:pPr>
              <w:pStyle w:val="ListParagraph"/>
              <w:ind w:left="0"/>
            </w:pPr>
          </w:p>
        </w:tc>
      </w:tr>
    </w:tbl>
    <w:p w14:paraId="4FD8CE05" w14:textId="77777777" w:rsidR="009A012D" w:rsidRDefault="009A012D" w:rsidP="009A012D">
      <w:pPr>
        <w:pStyle w:val="ListParagraph"/>
      </w:pPr>
    </w:p>
    <w:p w14:paraId="3D2BCD33" w14:textId="7E61DE17" w:rsidR="004C2B71" w:rsidRPr="004C2B71" w:rsidRDefault="004C2B71" w:rsidP="004C2B71">
      <w:pPr>
        <w:pStyle w:val="ListParagraph"/>
        <w:numPr>
          <w:ilvl w:val="0"/>
          <w:numId w:val="16"/>
        </w:numPr>
      </w:pPr>
      <w:r>
        <w:t xml:space="preserve">Group Members Details </w:t>
      </w:r>
      <w:r w:rsidRPr="004C2B71">
        <w:rPr>
          <w:b/>
          <w:bCs/>
        </w:rPr>
        <w:t>INCLUDING GROUP LEADER</w:t>
      </w:r>
    </w:p>
    <w:tbl>
      <w:tblPr>
        <w:tblStyle w:val="TableGrid"/>
        <w:tblW w:w="9390" w:type="dxa"/>
        <w:tblInd w:w="775" w:type="dxa"/>
        <w:tblLook w:val="04A0" w:firstRow="1" w:lastRow="0" w:firstColumn="1" w:lastColumn="0" w:noHBand="0" w:noVBand="1"/>
      </w:tblPr>
      <w:tblGrid>
        <w:gridCol w:w="328"/>
        <w:gridCol w:w="4652"/>
        <w:gridCol w:w="4410"/>
      </w:tblGrid>
      <w:tr w:rsidR="004C2B71" w14:paraId="51232168" w14:textId="77777777" w:rsidTr="000072A2">
        <w:tc>
          <w:tcPr>
            <w:tcW w:w="328" w:type="dxa"/>
          </w:tcPr>
          <w:p w14:paraId="1FF87306" w14:textId="78B66B64" w:rsidR="004C2B71" w:rsidRDefault="004C2B71" w:rsidP="004C2B71">
            <w:r>
              <w:t>#</w:t>
            </w:r>
          </w:p>
        </w:tc>
        <w:tc>
          <w:tcPr>
            <w:tcW w:w="4652" w:type="dxa"/>
          </w:tcPr>
          <w:p w14:paraId="19617FC1" w14:textId="261A3A07" w:rsidR="004C2B71" w:rsidRDefault="004C2B71" w:rsidP="004C2B71">
            <w:r>
              <w:t>Member Name</w:t>
            </w:r>
          </w:p>
        </w:tc>
        <w:tc>
          <w:tcPr>
            <w:tcW w:w="4410" w:type="dxa"/>
          </w:tcPr>
          <w:p w14:paraId="4C6EC908" w14:textId="15D83CBF" w:rsidR="004C2B71" w:rsidRDefault="004C2B71" w:rsidP="004C2B71">
            <w:r>
              <w:t>IT Number</w:t>
            </w:r>
          </w:p>
        </w:tc>
      </w:tr>
      <w:tr w:rsidR="004C2B71" w14:paraId="62C978D3" w14:textId="77777777" w:rsidTr="000072A2">
        <w:tc>
          <w:tcPr>
            <w:tcW w:w="328" w:type="dxa"/>
          </w:tcPr>
          <w:p w14:paraId="4BC56307" w14:textId="44BB0B93" w:rsidR="004C2B71" w:rsidRDefault="009A012D" w:rsidP="004C2B71">
            <w:r>
              <w:t>1</w:t>
            </w:r>
          </w:p>
        </w:tc>
        <w:tc>
          <w:tcPr>
            <w:tcW w:w="4652" w:type="dxa"/>
          </w:tcPr>
          <w:p w14:paraId="6E74F1FC" w14:textId="77777777" w:rsidR="004C2B71" w:rsidRDefault="004C2B71" w:rsidP="004C2B71"/>
        </w:tc>
        <w:tc>
          <w:tcPr>
            <w:tcW w:w="4410" w:type="dxa"/>
          </w:tcPr>
          <w:p w14:paraId="177446B6" w14:textId="77777777" w:rsidR="004C2B71" w:rsidRDefault="004C2B71" w:rsidP="004C2B71"/>
        </w:tc>
      </w:tr>
      <w:tr w:rsidR="004C2B71" w14:paraId="42F188D0" w14:textId="77777777" w:rsidTr="000072A2">
        <w:tc>
          <w:tcPr>
            <w:tcW w:w="328" w:type="dxa"/>
          </w:tcPr>
          <w:p w14:paraId="662D2625" w14:textId="56B7ECD4" w:rsidR="004C2B71" w:rsidRDefault="009A012D" w:rsidP="004C2B71">
            <w:r>
              <w:t>2</w:t>
            </w:r>
          </w:p>
        </w:tc>
        <w:tc>
          <w:tcPr>
            <w:tcW w:w="4652" w:type="dxa"/>
          </w:tcPr>
          <w:p w14:paraId="6D1D3E11" w14:textId="77777777" w:rsidR="004C2B71" w:rsidRDefault="004C2B71" w:rsidP="004C2B71"/>
        </w:tc>
        <w:tc>
          <w:tcPr>
            <w:tcW w:w="4410" w:type="dxa"/>
          </w:tcPr>
          <w:p w14:paraId="15E31035" w14:textId="77777777" w:rsidR="004C2B71" w:rsidRDefault="004C2B71" w:rsidP="004C2B71"/>
        </w:tc>
      </w:tr>
      <w:tr w:rsidR="004C2B71" w14:paraId="5AAD4F41" w14:textId="77777777" w:rsidTr="000072A2">
        <w:tc>
          <w:tcPr>
            <w:tcW w:w="328" w:type="dxa"/>
          </w:tcPr>
          <w:p w14:paraId="471A58F2" w14:textId="69056677" w:rsidR="004C2B71" w:rsidRDefault="009A012D" w:rsidP="004C2B71">
            <w:r>
              <w:t>3</w:t>
            </w:r>
          </w:p>
        </w:tc>
        <w:tc>
          <w:tcPr>
            <w:tcW w:w="4652" w:type="dxa"/>
          </w:tcPr>
          <w:p w14:paraId="58D31D65" w14:textId="77777777" w:rsidR="004C2B71" w:rsidRDefault="004C2B71" w:rsidP="004C2B71"/>
        </w:tc>
        <w:tc>
          <w:tcPr>
            <w:tcW w:w="4410" w:type="dxa"/>
          </w:tcPr>
          <w:p w14:paraId="361B9198" w14:textId="77777777" w:rsidR="004C2B71" w:rsidRDefault="004C2B71" w:rsidP="004C2B71"/>
        </w:tc>
      </w:tr>
      <w:tr w:rsidR="004C2B71" w14:paraId="7DA687D8" w14:textId="77777777" w:rsidTr="000072A2">
        <w:tc>
          <w:tcPr>
            <w:tcW w:w="328" w:type="dxa"/>
          </w:tcPr>
          <w:p w14:paraId="45C6650D" w14:textId="0F38E130" w:rsidR="004C2B71" w:rsidRDefault="009A012D" w:rsidP="004C2B71">
            <w:r>
              <w:t>4</w:t>
            </w:r>
          </w:p>
        </w:tc>
        <w:tc>
          <w:tcPr>
            <w:tcW w:w="4652" w:type="dxa"/>
          </w:tcPr>
          <w:p w14:paraId="671F87E6" w14:textId="77777777" w:rsidR="004C2B71" w:rsidRDefault="004C2B71" w:rsidP="004C2B71"/>
        </w:tc>
        <w:tc>
          <w:tcPr>
            <w:tcW w:w="4410" w:type="dxa"/>
          </w:tcPr>
          <w:p w14:paraId="3FAD7D23" w14:textId="77777777" w:rsidR="004C2B71" w:rsidRDefault="004C2B71" w:rsidP="004C2B71"/>
        </w:tc>
      </w:tr>
      <w:tr w:rsidR="009A012D" w14:paraId="5A73D2D1" w14:textId="77777777" w:rsidTr="000072A2">
        <w:tc>
          <w:tcPr>
            <w:tcW w:w="328" w:type="dxa"/>
          </w:tcPr>
          <w:p w14:paraId="37CE6840" w14:textId="286B874D" w:rsidR="009A012D" w:rsidRDefault="009A012D" w:rsidP="004C2B71">
            <w:r>
              <w:t>5</w:t>
            </w:r>
          </w:p>
        </w:tc>
        <w:tc>
          <w:tcPr>
            <w:tcW w:w="4652" w:type="dxa"/>
          </w:tcPr>
          <w:p w14:paraId="04822F94" w14:textId="77777777" w:rsidR="009A012D" w:rsidRDefault="009A012D" w:rsidP="004C2B71"/>
        </w:tc>
        <w:tc>
          <w:tcPr>
            <w:tcW w:w="4410" w:type="dxa"/>
          </w:tcPr>
          <w:p w14:paraId="1167E974" w14:textId="77777777" w:rsidR="009A012D" w:rsidRDefault="009A012D" w:rsidP="004C2B71"/>
        </w:tc>
      </w:tr>
      <w:tr w:rsidR="009A012D" w14:paraId="366C627E" w14:textId="77777777" w:rsidTr="000072A2">
        <w:tc>
          <w:tcPr>
            <w:tcW w:w="328" w:type="dxa"/>
          </w:tcPr>
          <w:p w14:paraId="65F62C0E" w14:textId="770B4161" w:rsidR="009A012D" w:rsidRDefault="009A012D" w:rsidP="004C2B71">
            <w:r>
              <w:t>6</w:t>
            </w:r>
          </w:p>
        </w:tc>
        <w:tc>
          <w:tcPr>
            <w:tcW w:w="4652" w:type="dxa"/>
          </w:tcPr>
          <w:p w14:paraId="30051391" w14:textId="77777777" w:rsidR="009A012D" w:rsidRDefault="009A012D" w:rsidP="004C2B71"/>
        </w:tc>
        <w:tc>
          <w:tcPr>
            <w:tcW w:w="4410" w:type="dxa"/>
          </w:tcPr>
          <w:p w14:paraId="4DCC6C87" w14:textId="77777777" w:rsidR="009A012D" w:rsidRDefault="009A012D" w:rsidP="004C2B71"/>
        </w:tc>
      </w:tr>
      <w:tr w:rsidR="00D8713C" w14:paraId="04164C3F" w14:textId="77777777" w:rsidTr="000072A2">
        <w:tc>
          <w:tcPr>
            <w:tcW w:w="328" w:type="dxa"/>
          </w:tcPr>
          <w:p w14:paraId="62E95BFF" w14:textId="120D270F" w:rsidR="00D8713C" w:rsidRDefault="00D8713C" w:rsidP="004C2B71">
            <w:r>
              <w:t>7</w:t>
            </w:r>
          </w:p>
        </w:tc>
        <w:tc>
          <w:tcPr>
            <w:tcW w:w="4652" w:type="dxa"/>
          </w:tcPr>
          <w:p w14:paraId="2D7B4158" w14:textId="77777777" w:rsidR="00D8713C" w:rsidRDefault="00D8713C" w:rsidP="004C2B71"/>
        </w:tc>
        <w:tc>
          <w:tcPr>
            <w:tcW w:w="4410" w:type="dxa"/>
          </w:tcPr>
          <w:p w14:paraId="6C86A289" w14:textId="77777777" w:rsidR="00D8713C" w:rsidRDefault="00D8713C" w:rsidP="004C2B71"/>
        </w:tc>
      </w:tr>
      <w:tr w:rsidR="00D8713C" w14:paraId="7EA03937" w14:textId="77777777" w:rsidTr="000072A2">
        <w:tc>
          <w:tcPr>
            <w:tcW w:w="328" w:type="dxa"/>
          </w:tcPr>
          <w:p w14:paraId="2FF91E94" w14:textId="63BFDF8D" w:rsidR="00D8713C" w:rsidRDefault="00D8713C" w:rsidP="004C2B71">
            <w:r>
              <w:t>8</w:t>
            </w:r>
          </w:p>
        </w:tc>
        <w:tc>
          <w:tcPr>
            <w:tcW w:w="4652" w:type="dxa"/>
          </w:tcPr>
          <w:p w14:paraId="0316D063" w14:textId="77777777" w:rsidR="00D8713C" w:rsidRDefault="00D8713C" w:rsidP="004C2B71"/>
        </w:tc>
        <w:tc>
          <w:tcPr>
            <w:tcW w:w="4410" w:type="dxa"/>
          </w:tcPr>
          <w:p w14:paraId="1D45176C" w14:textId="77777777" w:rsidR="00D8713C" w:rsidRDefault="00D8713C" w:rsidP="004C2B71"/>
        </w:tc>
      </w:tr>
    </w:tbl>
    <w:p w14:paraId="41BD7A05" w14:textId="77777777" w:rsidR="00F167FF" w:rsidRDefault="00F167FF" w:rsidP="00F167FF">
      <w:pPr>
        <w:pStyle w:val="ListParagraph"/>
      </w:pPr>
    </w:p>
    <w:p w14:paraId="0B92169D" w14:textId="1FDB78FE" w:rsidR="004C2B71" w:rsidRDefault="000072A2" w:rsidP="000072A2">
      <w:pPr>
        <w:pStyle w:val="ListParagraph"/>
        <w:numPr>
          <w:ilvl w:val="0"/>
          <w:numId w:val="16"/>
        </w:numPr>
      </w:pPr>
      <w:r>
        <w:t xml:space="preserve">Git Hub </w:t>
      </w:r>
      <w:r w:rsidR="00995A71">
        <w:t>Repository URL:</w:t>
      </w:r>
    </w:p>
    <w:tbl>
      <w:tblPr>
        <w:tblStyle w:val="TableGrid"/>
        <w:tblW w:w="9379" w:type="dxa"/>
        <w:tblInd w:w="720" w:type="dxa"/>
        <w:tblLook w:val="04A0" w:firstRow="1" w:lastRow="0" w:firstColumn="1" w:lastColumn="0" w:noHBand="0" w:noVBand="1"/>
      </w:tblPr>
      <w:tblGrid>
        <w:gridCol w:w="9379"/>
      </w:tblGrid>
      <w:tr w:rsidR="00995A71" w14:paraId="546CA658" w14:textId="77777777" w:rsidTr="00995A71">
        <w:trPr>
          <w:trHeight w:val="904"/>
        </w:trPr>
        <w:tc>
          <w:tcPr>
            <w:tcW w:w="9379" w:type="dxa"/>
          </w:tcPr>
          <w:p w14:paraId="417C30E5" w14:textId="77777777" w:rsidR="00995A71" w:rsidRDefault="00995A71" w:rsidP="00995A71">
            <w:pPr>
              <w:pStyle w:val="ListParagraph"/>
              <w:ind w:left="0"/>
            </w:pPr>
          </w:p>
        </w:tc>
      </w:tr>
    </w:tbl>
    <w:p w14:paraId="268608CC" w14:textId="39B5D4EF" w:rsidR="00995A71" w:rsidRDefault="00995A71" w:rsidP="00995A71">
      <w:pPr>
        <w:pStyle w:val="ListParagraph"/>
        <w:numPr>
          <w:ilvl w:val="0"/>
          <w:numId w:val="19"/>
        </w:numPr>
      </w:pPr>
      <w:r w:rsidRPr="00995A71">
        <w:rPr>
          <w:b/>
          <w:bCs/>
        </w:rPr>
        <w:t>NOTE</w:t>
      </w:r>
      <w:r>
        <w:t xml:space="preserve">: Group leader should create </w:t>
      </w:r>
      <w:r w:rsidR="001D16CD">
        <w:t xml:space="preserve">the </w:t>
      </w:r>
      <w:r w:rsidR="0032483B">
        <w:t>GitHub</w:t>
      </w:r>
      <w:r w:rsidR="001D16CD">
        <w:t xml:space="preserve"> repository name with the following template.</w:t>
      </w:r>
    </w:p>
    <w:p w14:paraId="3C93AE96" w14:textId="485FCB6A" w:rsidR="001D16CD" w:rsidRDefault="001D16CD" w:rsidP="00995A71">
      <w:pPr>
        <w:pStyle w:val="ListParagraph"/>
        <w:numPr>
          <w:ilvl w:val="0"/>
          <w:numId w:val="19"/>
        </w:numPr>
      </w:pPr>
      <w:r w:rsidRPr="001D16CD">
        <w:t xml:space="preserve">Group leader should add group members </w:t>
      </w:r>
      <w:r w:rsidR="00EC732C" w:rsidRPr="001D16CD">
        <w:t xml:space="preserve">as </w:t>
      </w:r>
      <w:r w:rsidR="0032483B" w:rsidRPr="001D16CD">
        <w:t>collaborators to</w:t>
      </w:r>
      <w:r w:rsidRPr="001D16CD">
        <w:t xml:space="preserve"> the GitHub repository.</w:t>
      </w:r>
    </w:p>
    <w:p w14:paraId="7B9D7273" w14:textId="07323D3D" w:rsidR="00F167FF" w:rsidRDefault="00F167FF" w:rsidP="00F167FF"/>
    <w:p w14:paraId="5CDB0346" w14:textId="2E02AD14" w:rsidR="00F167FF" w:rsidRDefault="00F167FF" w:rsidP="00F167FF">
      <w:r>
        <w:lastRenderedPageBreak/>
        <w:t>Work Allocation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32C" w14:paraId="1175F81F" w14:textId="77777777" w:rsidTr="00EC732C">
        <w:tc>
          <w:tcPr>
            <w:tcW w:w="4675" w:type="dxa"/>
          </w:tcPr>
          <w:p w14:paraId="3CF35FED" w14:textId="3F40C683" w:rsidR="00EC732C" w:rsidRDefault="00EC732C" w:rsidP="00F167FF">
            <w:r>
              <w:t>Member IT Number</w:t>
            </w:r>
          </w:p>
        </w:tc>
        <w:tc>
          <w:tcPr>
            <w:tcW w:w="4675" w:type="dxa"/>
          </w:tcPr>
          <w:p w14:paraId="5FB3D818" w14:textId="3FEEEC96" w:rsidR="00EC732C" w:rsidRDefault="00E75F26" w:rsidP="00F167FF">
            <w:r>
              <w:t xml:space="preserve">Tasks Allocated by Numbers separated by a </w:t>
            </w:r>
            <w:r w:rsidR="00345624">
              <w:t>comma</w:t>
            </w:r>
          </w:p>
        </w:tc>
      </w:tr>
      <w:tr w:rsidR="00EC732C" w14:paraId="298C3D3F" w14:textId="77777777" w:rsidTr="00EC732C">
        <w:tc>
          <w:tcPr>
            <w:tcW w:w="4675" w:type="dxa"/>
          </w:tcPr>
          <w:p w14:paraId="75BC8A36" w14:textId="77777777" w:rsidR="00EC732C" w:rsidRDefault="00EC732C" w:rsidP="00F167FF"/>
        </w:tc>
        <w:tc>
          <w:tcPr>
            <w:tcW w:w="4675" w:type="dxa"/>
          </w:tcPr>
          <w:p w14:paraId="5D0F285C" w14:textId="77777777" w:rsidR="00EC732C" w:rsidRDefault="00EC732C" w:rsidP="00F167FF"/>
        </w:tc>
      </w:tr>
      <w:tr w:rsidR="00EC732C" w14:paraId="0B7A9C94" w14:textId="77777777" w:rsidTr="00EC732C">
        <w:tc>
          <w:tcPr>
            <w:tcW w:w="4675" w:type="dxa"/>
          </w:tcPr>
          <w:p w14:paraId="04165BFA" w14:textId="77777777" w:rsidR="00EC732C" w:rsidRDefault="00EC732C" w:rsidP="00F167FF"/>
        </w:tc>
        <w:tc>
          <w:tcPr>
            <w:tcW w:w="4675" w:type="dxa"/>
          </w:tcPr>
          <w:p w14:paraId="68D3413C" w14:textId="77777777" w:rsidR="00EC732C" w:rsidRDefault="00EC732C" w:rsidP="00F167FF"/>
        </w:tc>
      </w:tr>
      <w:tr w:rsidR="00EC732C" w14:paraId="5EECD702" w14:textId="77777777" w:rsidTr="00EC732C">
        <w:tc>
          <w:tcPr>
            <w:tcW w:w="4675" w:type="dxa"/>
          </w:tcPr>
          <w:p w14:paraId="79D57DF4" w14:textId="77777777" w:rsidR="00EC732C" w:rsidRDefault="00EC732C" w:rsidP="00F167FF"/>
        </w:tc>
        <w:tc>
          <w:tcPr>
            <w:tcW w:w="4675" w:type="dxa"/>
          </w:tcPr>
          <w:p w14:paraId="0E4DEF95" w14:textId="77777777" w:rsidR="00EC732C" w:rsidRDefault="00EC732C" w:rsidP="00F167FF"/>
        </w:tc>
      </w:tr>
      <w:tr w:rsidR="00EC732C" w14:paraId="0F088EE6" w14:textId="77777777" w:rsidTr="00EC732C">
        <w:tc>
          <w:tcPr>
            <w:tcW w:w="4675" w:type="dxa"/>
          </w:tcPr>
          <w:p w14:paraId="3F014430" w14:textId="77777777" w:rsidR="00EC732C" w:rsidRDefault="00EC732C" w:rsidP="00F167FF"/>
        </w:tc>
        <w:tc>
          <w:tcPr>
            <w:tcW w:w="4675" w:type="dxa"/>
          </w:tcPr>
          <w:p w14:paraId="2EA1C4D3" w14:textId="77777777" w:rsidR="00EC732C" w:rsidRDefault="00EC732C" w:rsidP="00F167FF"/>
        </w:tc>
      </w:tr>
      <w:tr w:rsidR="00E62F76" w14:paraId="7C54809B" w14:textId="77777777" w:rsidTr="00EC732C">
        <w:tc>
          <w:tcPr>
            <w:tcW w:w="4675" w:type="dxa"/>
          </w:tcPr>
          <w:p w14:paraId="56ED9C89" w14:textId="77777777" w:rsidR="00E62F76" w:rsidRDefault="00E62F76" w:rsidP="00F167FF"/>
        </w:tc>
        <w:tc>
          <w:tcPr>
            <w:tcW w:w="4675" w:type="dxa"/>
          </w:tcPr>
          <w:p w14:paraId="749B13D3" w14:textId="77777777" w:rsidR="00E62F76" w:rsidRDefault="00E62F76" w:rsidP="00F167FF"/>
        </w:tc>
      </w:tr>
      <w:tr w:rsidR="00E62F76" w14:paraId="5DB990F2" w14:textId="77777777" w:rsidTr="00EC732C">
        <w:tc>
          <w:tcPr>
            <w:tcW w:w="4675" w:type="dxa"/>
          </w:tcPr>
          <w:p w14:paraId="6B534C71" w14:textId="77777777" w:rsidR="00E62F76" w:rsidRDefault="00E62F76" w:rsidP="00F167FF"/>
        </w:tc>
        <w:tc>
          <w:tcPr>
            <w:tcW w:w="4675" w:type="dxa"/>
          </w:tcPr>
          <w:p w14:paraId="75A889C0" w14:textId="77777777" w:rsidR="00E62F76" w:rsidRDefault="00E62F76" w:rsidP="00F167FF"/>
        </w:tc>
      </w:tr>
    </w:tbl>
    <w:p w14:paraId="37B6A538" w14:textId="74ED1DB9" w:rsidR="00F167FF" w:rsidRDefault="00F167FF" w:rsidP="00F167FF"/>
    <w:p w14:paraId="479A2DE1" w14:textId="77777777" w:rsidR="00F167FF" w:rsidRDefault="00F167FF" w:rsidP="00F167FF"/>
    <w:sectPr w:rsidR="00F167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5F9A" w14:textId="77777777" w:rsidR="00983D08" w:rsidRDefault="00983D08" w:rsidP="001B345E">
      <w:pPr>
        <w:spacing w:after="0" w:line="240" w:lineRule="auto"/>
      </w:pPr>
      <w:r>
        <w:separator/>
      </w:r>
    </w:p>
  </w:endnote>
  <w:endnote w:type="continuationSeparator" w:id="0">
    <w:p w14:paraId="4F2A89D1" w14:textId="77777777" w:rsidR="00983D08" w:rsidRDefault="00983D08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4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2FD966" w14:textId="6B31C0C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F6A0" w14:textId="77777777" w:rsidR="00983D08" w:rsidRDefault="00983D08" w:rsidP="001B345E">
      <w:pPr>
        <w:spacing w:after="0" w:line="240" w:lineRule="auto"/>
      </w:pPr>
      <w:r>
        <w:separator/>
      </w:r>
    </w:p>
  </w:footnote>
  <w:footnote w:type="continuationSeparator" w:id="0">
    <w:p w14:paraId="2E13FFA2" w14:textId="77777777" w:rsidR="00983D08" w:rsidRDefault="00983D08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5B3"/>
    <w:multiLevelType w:val="hybridMultilevel"/>
    <w:tmpl w:val="E43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FEA"/>
    <w:multiLevelType w:val="hybridMultilevel"/>
    <w:tmpl w:val="984C2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B5863"/>
    <w:multiLevelType w:val="hybridMultilevel"/>
    <w:tmpl w:val="1C30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828"/>
    <w:multiLevelType w:val="hybridMultilevel"/>
    <w:tmpl w:val="227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1601"/>
    <w:multiLevelType w:val="hybridMultilevel"/>
    <w:tmpl w:val="89A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6125"/>
    <w:multiLevelType w:val="hybridMultilevel"/>
    <w:tmpl w:val="285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5712"/>
    <w:multiLevelType w:val="hybridMultilevel"/>
    <w:tmpl w:val="2E8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48A5"/>
    <w:multiLevelType w:val="hybridMultilevel"/>
    <w:tmpl w:val="4DCC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F147B"/>
    <w:multiLevelType w:val="hybridMultilevel"/>
    <w:tmpl w:val="C84EE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D94C03"/>
    <w:multiLevelType w:val="hybridMultilevel"/>
    <w:tmpl w:val="BC0C9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47481"/>
    <w:multiLevelType w:val="hybridMultilevel"/>
    <w:tmpl w:val="929C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E2D4C"/>
    <w:multiLevelType w:val="hybridMultilevel"/>
    <w:tmpl w:val="11E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0AF4"/>
    <w:multiLevelType w:val="hybridMultilevel"/>
    <w:tmpl w:val="E938B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F86FC0"/>
    <w:multiLevelType w:val="hybridMultilevel"/>
    <w:tmpl w:val="DC74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568AB"/>
    <w:multiLevelType w:val="hybridMultilevel"/>
    <w:tmpl w:val="601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C5A09"/>
    <w:multiLevelType w:val="hybridMultilevel"/>
    <w:tmpl w:val="944E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B5B9D"/>
    <w:multiLevelType w:val="hybridMultilevel"/>
    <w:tmpl w:val="D9149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A3600D"/>
    <w:multiLevelType w:val="hybridMultilevel"/>
    <w:tmpl w:val="7DB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04C37"/>
    <w:multiLevelType w:val="hybridMultilevel"/>
    <w:tmpl w:val="49326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135555">
    <w:abstractNumId w:val="16"/>
  </w:num>
  <w:num w:numId="2" w16cid:durableId="1352563650">
    <w:abstractNumId w:val="5"/>
  </w:num>
  <w:num w:numId="3" w16cid:durableId="1868106361">
    <w:abstractNumId w:val="14"/>
  </w:num>
  <w:num w:numId="4" w16cid:durableId="1437553437">
    <w:abstractNumId w:val="10"/>
  </w:num>
  <w:num w:numId="5" w16cid:durableId="1291278685">
    <w:abstractNumId w:val="12"/>
  </w:num>
  <w:num w:numId="6" w16cid:durableId="1336612525">
    <w:abstractNumId w:val="13"/>
  </w:num>
  <w:num w:numId="7" w16cid:durableId="896553319">
    <w:abstractNumId w:val="8"/>
  </w:num>
  <w:num w:numId="8" w16cid:durableId="650453115">
    <w:abstractNumId w:val="1"/>
  </w:num>
  <w:num w:numId="9" w16cid:durableId="1643775655">
    <w:abstractNumId w:val="18"/>
  </w:num>
  <w:num w:numId="10" w16cid:durableId="1556774648">
    <w:abstractNumId w:val="9"/>
  </w:num>
  <w:num w:numId="11" w16cid:durableId="1670212814">
    <w:abstractNumId w:val="11"/>
  </w:num>
  <w:num w:numId="12" w16cid:durableId="1665279461">
    <w:abstractNumId w:val="15"/>
  </w:num>
  <w:num w:numId="13" w16cid:durableId="1285501697">
    <w:abstractNumId w:val="4"/>
  </w:num>
  <w:num w:numId="14" w16cid:durableId="459302875">
    <w:abstractNumId w:val="6"/>
  </w:num>
  <w:num w:numId="15" w16cid:durableId="186259037">
    <w:abstractNumId w:val="3"/>
  </w:num>
  <w:num w:numId="16" w16cid:durableId="1974752723">
    <w:abstractNumId w:val="17"/>
  </w:num>
  <w:num w:numId="17" w16cid:durableId="873468289">
    <w:abstractNumId w:val="0"/>
  </w:num>
  <w:num w:numId="18" w16cid:durableId="1435250080">
    <w:abstractNumId w:val="2"/>
  </w:num>
  <w:num w:numId="19" w16cid:durableId="61021304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072A2"/>
    <w:rsid w:val="00010B99"/>
    <w:rsid w:val="000161A4"/>
    <w:rsid w:val="000165AF"/>
    <w:rsid w:val="00020C81"/>
    <w:rsid w:val="00020E2B"/>
    <w:rsid w:val="00024943"/>
    <w:rsid w:val="00033C16"/>
    <w:rsid w:val="00036266"/>
    <w:rsid w:val="000463AA"/>
    <w:rsid w:val="00054717"/>
    <w:rsid w:val="00056196"/>
    <w:rsid w:val="00063290"/>
    <w:rsid w:val="0006560B"/>
    <w:rsid w:val="00082B62"/>
    <w:rsid w:val="00085A10"/>
    <w:rsid w:val="00091D66"/>
    <w:rsid w:val="0009286B"/>
    <w:rsid w:val="000A0F44"/>
    <w:rsid w:val="000A2355"/>
    <w:rsid w:val="000A52A6"/>
    <w:rsid w:val="000B5AED"/>
    <w:rsid w:val="000E0A9D"/>
    <w:rsid w:val="000E1D07"/>
    <w:rsid w:val="000F201F"/>
    <w:rsid w:val="000F3F76"/>
    <w:rsid w:val="0010053E"/>
    <w:rsid w:val="00101FF8"/>
    <w:rsid w:val="001071BA"/>
    <w:rsid w:val="001101EB"/>
    <w:rsid w:val="00115867"/>
    <w:rsid w:val="001241D4"/>
    <w:rsid w:val="001252E6"/>
    <w:rsid w:val="00132869"/>
    <w:rsid w:val="001400E3"/>
    <w:rsid w:val="00157E8E"/>
    <w:rsid w:val="001625DD"/>
    <w:rsid w:val="001639FA"/>
    <w:rsid w:val="001672F8"/>
    <w:rsid w:val="00173E3B"/>
    <w:rsid w:val="00175A6C"/>
    <w:rsid w:val="00175F4E"/>
    <w:rsid w:val="00180ED5"/>
    <w:rsid w:val="0018275D"/>
    <w:rsid w:val="0018659D"/>
    <w:rsid w:val="00187FDA"/>
    <w:rsid w:val="00191292"/>
    <w:rsid w:val="00192D26"/>
    <w:rsid w:val="00193307"/>
    <w:rsid w:val="001A36F6"/>
    <w:rsid w:val="001B345E"/>
    <w:rsid w:val="001C3D20"/>
    <w:rsid w:val="001C7409"/>
    <w:rsid w:val="001D16CD"/>
    <w:rsid w:val="001E0135"/>
    <w:rsid w:val="001E19FE"/>
    <w:rsid w:val="001F491D"/>
    <w:rsid w:val="00204927"/>
    <w:rsid w:val="00206034"/>
    <w:rsid w:val="00211396"/>
    <w:rsid w:val="002145BF"/>
    <w:rsid w:val="00227849"/>
    <w:rsid w:val="00230694"/>
    <w:rsid w:val="002343F7"/>
    <w:rsid w:val="002379C6"/>
    <w:rsid w:val="00241DFE"/>
    <w:rsid w:val="00245893"/>
    <w:rsid w:val="002473A8"/>
    <w:rsid w:val="002520AF"/>
    <w:rsid w:val="00260A59"/>
    <w:rsid w:val="002636FD"/>
    <w:rsid w:val="00275864"/>
    <w:rsid w:val="00280DEF"/>
    <w:rsid w:val="002821FE"/>
    <w:rsid w:val="00282659"/>
    <w:rsid w:val="002849B4"/>
    <w:rsid w:val="00291DF2"/>
    <w:rsid w:val="002A6820"/>
    <w:rsid w:val="002B174B"/>
    <w:rsid w:val="002B17DC"/>
    <w:rsid w:val="002B6119"/>
    <w:rsid w:val="002D023C"/>
    <w:rsid w:val="002E3DA3"/>
    <w:rsid w:val="0030609E"/>
    <w:rsid w:val="0032483B"/>
    <w:rsid w:val="003270FC"/>
    <w:rsid w:val="0033024E"/>
    <w:rsid w:val="00331334"/>
    <w:rsid w:val="00332983"/>
    <w:rsid w:val="003329D3"/>
    <w:rsid w:val="00336E27"/>
    <w:rsid w:val="00345624"/>
    <w:rsid w:val="00345CD0"/>
    <w:rsid w:val="0035744C"/>
    <w:rsid w:val="00357E1E"/>
    <w:rsid w:val="00362DE1"/>
    <w:rsid w:val="003673BA"/>
    <w:rsid w:val="00371348"/>
    <w:rsid w:val="003749A7"/>
    <w:rsid w:val="00381723"/>
    <w:rsid w:val="0038190C"/>
    <w:rsid w:val="00382BD9"/>
    <w:rsid w:val="003871A2"/>
    <w:rsid w:val="00391414"/>
    <w:rsid w:val="00393922"/>
    <w:rsid w:val="003B41B6"/>
    <w:rsid w:val="003B5E9E"/>
    <w:rsid w:val="003C186B"/>
    <w:rsid w:val="003D197C"/>
    <w:rsid w:val="003D4EB1"/>
    <w:rsid w:val="003E4E3C"/>
    <w:rsid w:val="003F1D00"/>
    <w:rsid w:val="003F64A5"/>
    <w:rsid w:val="00402FDA"/>
    <w:rsid w:val="004036F1"/>
    <w:rsid w:val="00405916"/>
    <w:rsid w:val="0040673F"/>
    <w:rsid w:val="004114B7"/>
    <w:rsid w:val="00411EB9"/>
    <w:rsid w:val="00417DBE"/>
    <w:rsid w:val="00417FFA"/>
    <w:rsid w:val="0042059A"/>
    <w:rsid w:val="00430B31"/>
    <w:rsid w:val="00437BD7"/>
    <w:rsid w:val="0044159B"/>
    <w:rsid w:val="004431F8"/>
    <w:rsid w:val="004438EA"/>
    <w:rsid w:val="004523CF"/>
    <w:rsid w:val="0045505F"/>
    <w:rsid w:val="00455E25"/>
    <w:rsid w:val="00460D79"/>
    <w:rsid w:val="0046539E"/>
    <w:rsid w:val="00470288"/>
    <w:rsid w:val="004831B1"/>
    <w:rsid w:val="004875DC"/>
    <w:rsid w:val="0049526B"/>
    <w:rsid w:val="004A2039"/>
    <w:rsid w:val="004B7127"/>
    <w:rsid w:val="004C2656"/>
    <w:rsid w:val="004C2B71"/>
    <w:rsid w:val="004D62BB"/>
    <w:rsid w:val="004E3B7F"/>
    <w:rsid w:val="004F4BA6"/>
    <w:rsid w:val="004F586E"/>
    <w:rsid w:val="004F6B5D"/>
    <w:rsid w:val="00500FCC"/>
    <w:rsid w:val="005107D8"/>
    <w:rsid w:val="00512A85"/>
    <w:rsid w:val="0052329A"/>
    <w:rsid w:val="00527D14"/>
    <w:rsid w:val="00534874"/>
    <w:rsid w:val="0054423F"/>
    <w:rsid w:val="00552033"/>
    <w:rsid w:val="00553229"/>
    <w:rsid w:val="005554E1"/>
    <w:rsid w:val="00582A55"/>
    <w:rsid w:val="00587021"/>
    <w:rsid w:val="00594E68"/>
    <w:rsid w:val="005A2214"/>
    <w:rsid w:val="005A2B3F"/>
    <w:rsid w:val="005A764D"/>
    <w:rsid w:val="005B404C"/>
    <w:rsid w:val="005C3CF6"/>
    <w:rsid w:val="005C4993"/>
    <w:rsid w:val="005C7434"/>
    <w:rsid w:val="005D5914"/>
    <w:rsid w:val="005E12E0"/>
    <w:rsid w:val="005E4FA6"/>
    <w:rsid w:val="005E6BDA"/>
    <w:rsid w:val="005F2B84"/>
    <w:rsid w:val="005F2D5D"/>
    <w:rsid w:val="006037CF"/>
    <w:rsid w:val="0060666E"/>
    <w:rsid w:val="00611E56"/>
    <w:rsid w:val="00612219"/>
    <w:rsid w:val="00620CC4"/>
    <w:rsid w:val="00621FD0"/>
    <w:rsid w:val="00625874"/>
    <w:rsid w:val="006271EF"/>
    <w:rsid w:val="006569A7"/>
    <w:rsid w:val="00660E27"/>
    <w:rsid w:val="0066238A"/>
    <w:rsid w:val="00662EC2"/>
    <w:rsid w:val="006656E3"/>
    <w:rsid w:val="00665800"/>
    <w:rsid w:val="006710AD"/>
    <w:rsid w:val="006749BB"/>
    <w:rsid w:val="00692B9B"/>
    <w:rsid w:val="00697510"/>
    <w:rsid w:val="006977AC"/>
    <w:rsid w:val="00697DD6"/>
    <w:rsid w:val="006A5E47"/>
    <w:rsid w:val="006B2CA0"/>
    <w:rsid w:val="006B2FCB"/>
    <w:rsid w:val="006B3BFE"/>
    <w:rsid w:val="006B402B"/>
    <w:rsid w:val="006B4752"/>
    <w:rsid w:val="006B5344"/>
    <w:rsid w:val="006C371D"/>
    <w:rsid w:val="006D2347"/>
    <w:rsid w:val="006E46CF"/>
    <w:rsid w:val="006E52CB"/>
    <w:rsid w:val="006E70C5"/>
    <w:rsid w:val="007030E1"/>
    <w:rsid w:val="00707293"/>
    <w:rsid w:val="00717F0A"/>
    <w:rsid w:val="00733332"/>
    <w:rsid w:val="00733E30"/>
    <w:rsid w:val="00743FD8"/>
    <w:rsid w:val="00757134"/>
    <w:rsid w:val="0078137F"/>
    <w:rsid w:val="00782A6D"/>
    <w:rsid w:val="00783175"/>
    <w:rsid w:val="007901D0"/>
    <w:rsid w:val="0079243A"/>
    <w:rsid w:val="007A1629"/>
    <w:rsid w:val="007A59A5"/>
    <w:rsid w:val="007A6377"/>
    <w:rsid w:val="007A69B4"/>
    <w:rsid w:val="007A6EC4"/>
    <w:rsid w:val="007B5256"/>
    <w:rsid w:val="007D3069"/>
    <w:rsid w:val="007E1C80"/>
    <w:rsid w:val="007E326E"/>
    <w:rsid w:val="007F2208"/>
    <w:rsid w:val="007F38AA"/>
    <w:rsid w:val="00807379"/>
    <w:rsid w:val="00807724"/>
    <w:rsid w:val="008136E9"/>
    <w:rsid w:val="0082126C"/>
    <w:rsid w:val="00822D98"/>
    <w:rsid w:val="008237E2"/>
    <w:rsid w:val="00825E95"/>
    <w:rsid w:val="00847185"/>
    <w:rsid w:val="00850EE1"/>
    <w:rsid w:val="008530E4"/>
    <w:rsid w:val="008540DB"/>
    <w:rsid w:val="00854FA1"/>
    <w:rsid w:val="00864C1E"/>
    <w:rsid w:val="00871DBB"/>
    <w:rsid w:val="00873503"/>
    <w:rsid w:val="0087530A"/>
    <w:rsid w:val="00892769"/>
    <w:rsid w:val="008A29B6"/>
    <w:rsid w:val="008A41CA"/>
    <w:rsid w:val="008A4794"/>
    <w:rsid w:val="008A6832"/>
    <w:rsid w:val="008B5D81"/>
    <w:rsid w:val="008D4078"/>
    <w:rsid w:val="008D51BB"/>
    <w:rsid w:val="008E2182"/>
    <w:rsid w:val="008F2CC8"/>
    <w:rsid w:val="0090110E"/>
    <w:rsid w:val="00901608"/>
    <w:rsid w:val="00910E10"/>
    <w:rsid w:val="00917DE8"/>
    <w:rsid w:val="00930AA8"/>
    <w:rsid w:val="0094655D"/>
    <w:rsid w:val="00956BFD"/>
    <w:rsid w:val="00956D39"/>
    <w:rsid w:val="00970F08"/>
    <w:rsid w:val="00976EB4"/>
    <w:rsid w:val="009770B4"/>
    <w:rsid w:val="00983D08"/>
    <w:rsid w:val="00986857"/>
    <w:rsid w:val="00990C0D"/>
    <w:rsid w:val="00992121"/>
    <w:rsid w:val="00992169"/>
    <w:rsid w:val="00995A71"/>
    <w:rsid w:val="0099737D"/>
    <w:rsid w:val="009A012D"/>
    <w:rsid w:val="009A5D50"/>
    <w:rsid w:val="009B1820"/>
    <w:rsid w:val="009B5C3E"/>
    <w:rsid w:val="009B6295"/>
    <w:rsid w:val="009B6AC5"/>
    <w:rsid w:val="009C4E62"/>
    <w:rsid w:val="009C7B6F"/>
    <w:rsid w:val="009D1D35"/>
    <w:rsid w:val="009D7CB5"/>
    <w:rsid w:val="009F46DC"/>
    <w:rsid w:val="00A011BB"/>
    <w:rsid w:val="00A0407B"/>
    <w:rsid w:val="00A04ED9"/>
    <w:rsid w:val="00A06D19"/>
    <w:rsid w:val="00A17CD7"/>
    <w:rsid w:val="00A20840"/>
    <w:rsid w:val="00A22AF8"/>
    <w:rsid w:val="00A25858"/>
    <w:rsid w:val="00A26EBE"/>
    <w:rsid w:val="00A456BC"/>
    <w:rsid w:val="00A53486"/>
    <w:rsid w:val="00A60660"/>
    <w:rsid w:val="00A67FB7"/>
    <w:rsid w:val="00A76D1C"/>
    <w:rsid w:val="00A813D5"/>
    <w:rsid w:val="00A8183C"/>
    <w:rsid w:val="00A91091"/>
    <w:rsid w:val="00A91D7D"/>
    <w:rsid w:val="00A9625C"/>
    <w:rsid w:val="00A96DA2"/>
    <w:rsid w:val="00A97356"/>
    <w:rsid w:val="00AA0D5E"/>
    <w:rsid w:val="00AA75F8"/>
    <w:rsid w:val="00AA7D2C"/>
    <w:rsid w:val="00AC3B7E"/>
    <w:rsid w:val="00AC4CE6"/>
    <w:rsid w:val="00AD337A"/>
    <w:rsid w:val="00AD6759"/>
    <w:rsid w:val="00AD742A"/>
    <w:rsid w:val="00AE0B5B"/>
    <w:rsid w:val="00AE6F01"/>
    <w:rsid w:val="00AF4EA6"/>
    <w:rsid w:val="00AF5057"/>
    <w:rsid w:val="00AF7E24"/>
    <w:rsid w:val="00B03BEC"/>
    <w:rsid w:val="00B07BBB"/>
    <w:rsid w:val="00B10898"/>
    <w:rsid w:val="00B1150C"/>
    <w:rsid w:val="00B130CC"/>
    <w:rsid w:val="00B16BB3"/>
    <w:rsid w:val="00B172DD"/>
    <w:rsid w:val="00B20FF8"/>
    <w:rsid w:val="00B26346"/>
    <w:rsid w:val="00B3157E"/>
    <w:rsid w:val="00B35917"/>
    <w:rsid w:val="00B43C7B"/>
    <w:rsid w:val="00B43D99"/>
    <w:rsid w:val="00B44505"/>
    <w:rsid w:val="00B5328E"/>
    <w:rsid w:val="00B6020C"/>
    <w:rsid w:val="00B7060D"/>
    <w:rsid w:val="00B800C0"/>
    <w:rsid w:val="00BA4CD7"/>
    <w:rsid w:val="00BA5D22"/>
    <w:rsid w:val="00BB3AE9"/>
    <w:rsid w:val="00BC04D4"/>
    <w:rsid w:val="00BC4216"/>
    <w:rsid w:val="00BD1A92"/>
    <w:rsid w:val="00BD51FA"/>
    <w:rsid w:val="00BD7E99"/>
    <w:rsid w:val="00BE43D0"/>
    <w:rsid w:val="00C00E03"/>
    <w:rsid w:val="00C10A87"/>
    <w:rsid w:val="00C11E0B"/>
    <w:rsid w:val="00C13D74"/>
    <w:rsid w:val="00C2492C"/>
    <w:rsid w:val="00C2610E"/>
    <w:rsid w:val="00C27BF8"/>
    <w:rsid w:val="00C33B5A"/>
    <w:rsid w:val="00C46659"/>
    <w:rsid w:val="00C47009"/>
    <w:rsid w:val="00C54CE4"/>
    <w:rsid w:val="00C663A4"/>
    <w:rsid w:val="00C72DC3"/>
    <w:rsid w:val="00C735AD"/>
    <w:rsid w:val="00C74B49"/>
    <w:rsid w:val="00C83116"/>
    <w:rsid w:val="00C9271A"/>
    <w:rsid w:val="00C95D05"/>
    <w:rsid w:val="00CA1EE1"/>
    <w:rsid w:val="00CA2991"/>
    <w:rsid w:val="00CA2D4C"/>
    <w:rsid w:val="00CC3C07"/>
    <w:rsid w:val="00CC6B17"/>
    <w:rsid w:val="00CD290F"/>
    <w:rsid w:val="00CE3357"/>
    <w:rsid w:val="00CE3605"/>
    <w:rsid w:val="00CE67FD"/>
    <w:rsid w:val="00D01480"/>
    <w:rsid w:val="00D05238"/>
    <w:rsid w:val="00D1194B"/>
    <w:rsid w:val="00D15F8B"/>
    <w:rsid w:val="00D21779"/>
    <w:rsid w:val="00D24C7D"/>
    <w:rsid w:val="00D347A1"/>
    <w:rsid w:val="00D36976"/>
    <w:rsid w:val="00D41983"/>
    <w:rsid w:val="00D51707"/>
    <w:rsid w:val="00D53986"/>
    <w:rsid w:val="00D65F2C"/>
    <w:rsid w:val="00D7059D"/>
    <w:rsid w:val="00D70953"/>
    <w:rsid w:val="00D80410"/>
    <w:rsid w:val="00D8713C"/>
    <w:rsid w:val="00D95D60"/>
    <w:rsid w:val="00DB3429"/>
    <w:rsid w:val="00DB4733"/>
    <w:rsid w:val="00DC0C0B"/>
    <w:rsid w:val="00DC7FF7"/>
    <w:rsid w:val="00DF4CC8"/>
    <w:rsid w:val="00DF7E28"/>
    <w:rsid w:val="00E03168"/>
    <w:rsid w:val="00E16366"/>
    <w:rsid w:val="00E34B89"/>
    <w:rsid w:val="00E354B7"/>
    <w:rsid w:val="00E41FBD"/>
    <w:rsid w:val="00E51C0D"/>
    <w:rsid w:val="00E52C9F"/>
    <w:rsid w:val="00E55E8A"/>
    <w:rsid w:val="00E62F76"/>
    <w:rsid w:val="00E63518"/>
    <w:rsid w:val="00E63C34"/>
    <w:rsid w:val="00E70D31"/>
    <w:rsid w:val="00E75F26"/>
    <w:rsid w:val="00E80424"/>
    <w:rsid w:val="00E810C7"/>
    <w:rsid w:val="00E907F9"/>
    <w:rsid w:val="00E97DE7"/>
    <w:rsid w:val="00EA1404"/>
    <w:rsid w:val="00EB0D33"/>
    <w:rsid w:val="00EB1525"/>
    <w:rsid w:val="00EC3165"/>
    <w:rsid w:val="00EC732C"/>
    <w:rsid w:val="00ED2921"/>
    <w:rsid w:val="00ED3A19"/>
    <w:rsid w:val="00ED67AB"/>
    <w:rsid w:val="00ED7708"/>
    <w:rsid w:val="00EE26CE"/>
    <w:rsid w:val="00EF1C0F"/>
    <w:rsid w:val="00EF321E"/>
    <w:rsid w:val="00EF679A"/>
    <w:rsid w:val="00F06659"/>
    <w:rsid w:val="00F105DE"/>
    <w:rsid w:val="00F11F97"/>
    <w:rsid w:val="00F167FF"/>
    <w:rsid w:val="00F276CD"/>
    <w:rsid w:val="00F3142C"/>
    <w:rsid w:val="00F34874"/>
    <w:rsid w:val="00F4607F"/>
    <w:rsid w:val="00F474C0"/>
    <w:rsid w:val="00F56C69"/>
    <w:rsid w:val="00F610D8"/>
    <w:rsid w:val="00F7550C"/>
    <w:rsid w:val="00F76945"/>
    <w:rsid w:val="00F828F6"/>
    <w:rsid w:val="00F8622E"/>
    <w:rsid w:val="00F92799"/>
    <w:rsid w:val="00F941A1"/>
    <w:rsid w:val="00F96C33"/>
    <w:rsid w:val="00FA07F6"/>
    <w:rsid w:val="00FA460E"/>
    <w:rsid w:val="00FB709D"/>
    <w:rsid w:val="00FC2089"/>
    <w:rsid w:val="00FD2535"/>
    <w:rsid w:val="00FF10C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docId w15:val="{69A35138-0C0F-412B-8F06-7BDE692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  <w:style w:type="paragraph" w:customStyle="1" w:styleId="Default">
    <w:name w:val="Default"/>
    <w:rsid w:val="00992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A81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6789F7-3414-4F8B-B55F-AADC70E1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nipunika</dc:creator>
  <cp:lastModifiedBy>Vibhavi Artigala</cp:lastModifiedBy>
  <cp:revision>6</cp:revision>
  <cp:lastPrinted>2019-10-01T04:01:00Z</cp:lastPrinted>
  <dcterms:created xsi:type="dcterms:W3CDTF">2021-08-10T12:32:00Z</dcterms:created>
  <dcterms:modified xsi:type="dcterms:W3CDTF">2023-06-06T04:39:00Z</dcterms:modified>
</cp:coreProperties>
</file>